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w:t>
      </w:r>
      <w:proofErr w:type="gramStart"/>
      <w:r>
        <w:t>system ,</w:t>
      </w:r>
      <w:proofErr w:type="gramEnd"/>
      <w:r>
        <w:t xml:space="preserve">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B91751"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B91751"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B91751"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 xml:space="preserve">The goals are described in the following </w:t>
      </w:r>
      <w:proofErr w:type="gramStart"/>
      <w:r w:rsidR="00B6125F">
        <w:rPr>
          <w:color w:val="4F81BD" w:themeColor="accent1"/>
          <w:lang w:eastAsia="he-IL"/>
        </w:rPr>
        <w:t>table :</w:t>
      </w:r>
      <w:proofErr w:type="gramEnd"/>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w:t>
            </w:r>
            <w:proofErr w:type="gramStart"/>
            <w:r>
              <w:rPr>
                <w:color w:val="4F81BD" w:themeColor="accent1"/>
                <w:lang w:eastAsia="he-IL"/>
              </w:rPr>
              <w:t>user</w:t>
            </w:r>
            <w:proofErr w:type="gramEnd"/>
            <w:r>
              <w:rPr>
                <w:color w:val="4F81BD" w:themeColor="accent1"/>
                <w:lang w:eastAsia="he-IL"/>
              </w:rPr>
              <w:t xml:space="preserve">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w:t>
      </w:r>
      <w:proofErr w:type="gramStart"/>
      <w:r>
        <w:rPr>
          <w:color w:val="4F81BD" w:themeColor="accent1"/>
          <w:lang w:eastAsia="he-IL"/>
        </w:rPr>
        <w:t>) :</w:t>
      </w:r>
      <w:proofErr w:type="gramEnd"/>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297D166D"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r w:rsidR="00B91751">
        <w:rPr>
          <w:color w:val="4F81BD" w:themeColor="accent1"/>
          <w:lang w:eastAsia="he-IL"/>
        </w:rPr>
        <w:t xml:space="preserve"> </w:t>
      </w:r>
      <w:r w:rsidR="00B91751" w:rsidRPr="00A938F5">
        <w:rPr>
          <w:color w:val="4F81BD" w:themeColor="accent1"/>
          <w:highlight w:val="yellow"/>
          <w:lang w:eastAsia="he-IL"/>
        </w:rPr>
        <w:t>(</w:t>
      </w:r>
      <w:r w:rsidR="00A938F5" w:rsidRPr="00A938F5">
        <w:rPr>
          <w:color w:val="4F81BD" w:themeColor="accent1"/>
          <w:highlight w:val="yellow"/>
          <w:lang w:eastAsia="he-IL"/>
        </w:rPr>
        <w:t xml:space="preserve">check if the Format </w:t>
      </w:r>
      <w:r w:rsidR="0089375E">
        <w:rPr>
          <w:color w:val="4F81BD" w:themeColor="accent1"/>
          <w:highlight w:val="yellow"/>
          <w:lang w:eastAsia="he-IL"/>
        </w:rPr>
        <w:t xml:space="preserve">in Publishing date </w:t>
      </w:r>
      <w:r w:rsidR="00A938F5" w:rsidRPr="00A938F5">
        <w:rPr>
          <w:color w:val="4F81BD" w:themeColor="accent1"/>
          <w:highlight w:val="yellow"/>
          <w:lang w:eastAsia="he-IL"/>
        </w:rPr>
        <w:t>is USA or IL</w:t>
      </w:r>
      <w:r w:rsidR="0089375E">
        <w:rPr>
          <w:color w:val="4F81BD" w:themeColor="accent1"/>
          <w:highlight w:val="yellow"/>
          <w:lang w:eastAsia="he-IL"/>
        </w:rPr>
        <w:t xml:space="preserve"> and print by the Foromat</w:t>
      </w:r>
      <w:bookmarkStart w:id="2" w:name="_GoBack"/>
      <w:bookmarkEnd w:id="2"/>
      <w:r w:rsidR="00A938F5" w:rsidRPr="00A938F5">
        <w:rPr>
          <w:color w:val="4F81BD" w:themeColor="accent1"/>
          <w:highlight w:val="yellow"/>
          <w:lang w:eastAsia="he-IL"/>
        </w:rPr>
        <w:t>)</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w:t>
            </w:r>
            <w:proofErr w:type="gramStart"/>
            <w:r>
              <w:rPr>
                <w:color w:val="4F81BD" w:themeColor="accent1"/>
                <w:lang w:eastAsia="he-IL"/>
              </w:rPr>
              <w:t>organize</w:t>
            </w:r>
            <w:proofErr w:type="gramEnd"/>
            <w:r>
              <w:rPr>
                <w:color w:val="4F81BD" w:themeColor="accent1"/>
                <w:lang w:eastAsia="he-IL"/>
              </w:rPr>
              <w:t xml:space="preserv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ListParagraph"/>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 xml:space="preserve">The system is a new self-developed </w:t>
      </w:r>
      <w:proofErr w:type="gramStart"/>
      <w:r>
        <w:rPr>
          <w:color w:val="4F81BD" w:themeColor="accent1"/>
          <w:lang w:eastAsia="he-IL"/>
        </w:rPr>
        <w:t>product ,</w:t>
      </w:r>
      <w:proofErr w:type="gramEnd"/>
      <w:r>
        <w:rPr>
          <w:color w:val="4F81BD" w:themeColor="accent1"/>
          <w:lang w:eastAsia="he-IL"/>
        </w:rPr>
        <w:t xml:space="preserve">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w:t>
      </w:r>
      <w:proofErr w:type="gramStart"/>
      <w:r w:rsidR="00AC0A71">
        <w:rPr>
          <w:color w:val="4F81BD" w:themeColor="accent1"/>
          <w:lang w:eastAsia="he-IL"/>
        </w:rPr>
        <w:t>citations ,</w:t>
      </w:r>
      <w:proofErr w:type="gramEnd"/>
      <w:r w:rsidR="00AC0A71">
        <w:rPr>
          <w:color w:val="4F81BD" w:themeColor="accent1"/>
          <w:lang w:eastAsia="he-IL"/>
        </w:rPr>
        <w:t xml:space="preserve">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t xml:space="preserve">The main limitations of the project </w:t>
      </w:r>
      <w:proofErr w:type="gramStart"/>
      <w:r>
        <w:rPr>
          <w:color w:val="4F81BD" w:themeColor="accent1"/>
          <w:lang w:eastAsia="he-IL"/>
        </w:rPr>
        <w:t>are :</w:t>
      </w:r>
      <w:proofErr w:type="gramEnd"/>
      <w:r>
        <w:rPr>
          <w:color w:val="4F81BD" w:themeColor="accent1"/>
          <w:lang w:eastAsia="he-IL"/>
        </w:rPr>
        <w:t xml:space="preserve"> </w:t>
      </w:r>
      <w:r>
        <w:rPr>
          <w:color w:val="4F81BD" w:themeColor="accent1"/>
          <w:lang w:eastAsia="he-IL"/>
        </w:rPr>
        <w:br/>
        <w:t>- the application is internet based (technical environment)</w:t>
      </w:r>
      <w:r>
        <w:rPr>
          <w:color w:val="4F81BD" w:themeColor="accent1"/>
          <w:lang w:eastAsia="he-IL"/>
        </w:rPr>
        <w:br/>
      </w:r>
      <w:r>
        <w:rPr>
          <w:color w:val="4F81BD" w:themeColor="accent1"/>
          <w:lang w:eastAsia="he-IL"/>
        </w:rPr>
        <w:lastRenderedPageBreak/>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w:t>
      </w:r>
      <w:proofErr w:type="gramStart"/>
      <w:r w:rsidR="00C14F93">
        <w:rPr>
          <w:rFonts w:asciiTheme="majorBidi" w:hAnsiTheme="majorBidi" w:cstheme="majorBidi"/>
          <w:color w:val="4F81BD" w:themeColor="accent1"/>
          <w:shd w:val="clear" w:color="auto" w:fill="FFFFFF"/>
        </w:rPr>
        <w:t>application ,</w:t>
      </w:r>
      <w:proofErr w:type="gramEnd"/>
      <w:r w:rsidR="00C14F93">
        <w:rPr>
          <w:rFonts w:asciiTheme="majorBidi" w:hAnsiTheme="majorBidi" w:cstheme="majorBidi"/>
          <w:color w:val="4F81BD" w:themeColor="accent1"/>
          <w:shd w:val="clear" w:color="auto" w:fill="FFFFFF"/>
        </w:rPr>
        <w:t xml:space="preserve">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 xml:space="preserve">The system is a bibliography management tool that was created in order to assist the user with handling documents and storing them for further use. The application works based on API data base </w:t>
      </w:r>
      <w:proofErr w:type="gramStart"/>
      <w:r>
        <w:rPr>
          <w:rFonts w:asciiTheme="majorBidi" w:hAnsiTheme="majorBidi" w:cstheme="majorBidi"/>
          <w:color w:val="4F81BD" w:themeColor="accent1"/>
          <w:lang w:eastAsia="he-IL"/>
        </w:rPr>
        <w:t>rules ,</w:t>
      </w:r>
      <w:proofErr w:type="gramEnd"/>
      <w:r>
        <w:rPr>
          <w:rFonts w:asciiTheme="majorBidi" w:hAnsiTheme="majorBidi" w:cstheme="majorBidi"/>
          <w:color w:val="4F81BD" w:themeColor="accent1"/>
          <w:lang w:eastAsia="he-IL"/>
        </w:rPr>
        <w:t xml:space="preserve">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2BF6CB61" w14:textId="77777777" w:rsidR="006E524B"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B91751" w:rsidRDefault="00B91751"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B91751" w:rsidRDefault="00B91751"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B91751" w:rsidRDefault="00B91751"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B91751" w:rsidRDefault="00B91751"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B91751" w:rsidRDefault="00B91751"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B91751" w:rsidRDefault="00B91751"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p>
    <w:p w14:paraId="5E0A3885" w14:textId="0A72CF57" w:rsidR="008750EC" w:rsidRPr="006E524B" w:rsidRDefault="008750EC" w:rsidP="006E524B">
      <w:pPr>
        <w:bidi w:val="0"/>
        <w:ind w:left="2126"/>
        <w:rPr>
          <w:rFonts w:asciiTheme="majorBidi" w:hAnsiTheme="majorBidi" w:cstheme="majorBidi"/>
          <w:b/>
          <w:bCs/>
          <w:lang w:eastAsia="he-IL"/>
        </w:rPr>
      </w:pP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lastRenderedPageBreak/>
        <w:br/>
      </w:r>
      <w:r w:rsidRPr="006E524B">
        <w:rPr>
          <w:rFonts w:asciiTheme="majorBidi" w:hAnsiTheme="majorBidi" w:cstheme="majorBidi"/>
          <w:b/>
          <w:bCs/>
          <w:lang w:eastAsia="he-IL"/>
        </w:rPr>
        <w:br/>
      </w:r>
      <w:r w:rsidRPr="006E524B">
        <w:rPr>
          <w:rFonts w:asciiTheme="majorBidi" w:hAnsiTheme="majorBidi" w:cstheme="majorBidi"/>
          <w:b/>
          <w:bCs/>
          <w:lang w:eastAsia="he-IL"/>
        </w:rPr>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B91751" w:rsidRDefault="00B91751" w:rsidP="00023F26">
                            <w:pPr>
                              <w:jc w:val="center"/>
                              <w:rPr>
                                <w:rtl/>
                              </w:rPr>
                            </w:pPr>
                            <w:r>
                              <w:t>Unit Tests</w:t>
                            </w:r>
                          </w:p>
                          <w:p w14:paraId="17F330EA" w14:textId="4392FBB8" w:rsidR="00B91751" w:rsidRDefault="00B91751"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B91751" w:rsidRDefault="00B91751" w:rsidP="00023F26">
                      <w:pPr>
                        <w:jc w:val="center"/>
                        <w:rPr>
                          <w:rtl/>
                        </w:rPr>
                      </w:pPr>
                      <w:r>
                        <w:t>Unit Tests</w:t>
                      </w:r>
                    </w:p>
                    <w:p w14:paraId="17F330EA" w14:textId="4392FBB8" w:rsidR="00B91751" w:rsidRDefault="00B91751"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B91751" w:rsidRDefault="00B91751"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B91751" w:rsidRDefault="00B91751"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B91751" w:rsidRDefault="00B91751"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B91751" w:rsidRDefault="00B91751"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B91751" w:rsidRDefault="00B91751"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B91751" w:rsidRDefault="00B91751"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B91751" w:rsidRDefault="00B91751"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B91751" w:rsidRDefault="00B91751"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B91751" w:rsidRDefault="00B91751" w:rsidP="00023F26">
                            <w:pPr>
                              <w:jc w:val="center"/>
                            </w:pPr>
                            <w:r>
                              <w:t>Delete project</w:t>
                            </w:r>
                          </w:p>
                          <w:p w14:paraId="371ABB18" w14:textId="41CF51C8" w:rsidR="00B91751" w:rsidRDefault="00B91751"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B91751" w:rsidRDefault="00B91751" w:rsidP="00023F26">
                      <w:pPr>
                        <w:jc w:val="center"/>
                      </w:pPr>
                      <w:r>
                        <w:t>Delete project</w:t>
                      </w:r>
                    </w:p>
                    <w:p w14:paraId="371ABB18" w14:textId="41CF51C8" w:rsidR="00B91751" w:rsidRDefault="00B91751"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B91751" w:rsidRDefault="00B91751" w:rsidP="00023F26">
                            <w:pPr>
                              <w:jc w:val="center"/>
                            </w:pPr>
                            <w:r>
                              <w:t>Add citation</w:t>
                            </w:r>
                          </w:p>
                          <w:p w14:paraId="63AA0744" w14:textId="1017EFAA" w:rsidR="00B91751" w:rsidRDefault="00B91751"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B91751" w:rsidRDefault="00B91751" w:rsidP="00023F26">
                      <w:pPr>
                        <w:jc w:val="center"/>
                      </w:pPr>
                      <w:r>
                        <w:t>Add citation</w:t>
                      </w:r>
                    </w:p>
                    <w:p w14:paraId="63AA0744" w14:textId="1017EFAA" w:rsidR="00B91751" w:rsidRDefault="00B91751"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B91751" w:rsidRDefault="00B91751"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B91751" w:rsidRDefault="00B91751"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B91751" w:rsidRDefault="00B91751"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B91751" w:rsidRDefault="00B91751"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B91751" w:rsidRDefault="00B91751"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B91751" w:rsidRDefault="00B91751"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B91751" w:rsidRDefault="00B91751"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B91751" w:rsidRDefault="00B91751"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B91751" w:rsidRDefault="00B91751"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B91751" w:rsidRDefault="00B91751"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B91751" w:rsidRDefault="00B91751"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B91751" w:rsidRDefault="00B91751"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B91751" w:rsidRDefault="00B91751"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B91751" w:rsidRDefault="00B91751"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B91751" w:rsidRDefault="00B91751"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B91751" w:rsidRDefault="00B91751"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B91751" w:rsidRDefault="00B91751"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B91751" w:rsidRDefault="00B91751"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B91751" w:rsidRDefault="00B91751"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B91751" w:rsidRDefault="00B91751"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B91751" w:rsidRDefault="00B91751"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B91751" w:rsidRDefault="00B91751"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B91751" w:rsidRDefault="00B91751"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B91751" w:rsidRDefault="00B91751"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B91751" w:rsidRDefault="00B91751"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B91751" w:rsidRDefault="00B91751"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B91751" w:rsidRDefault="00B91751"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B91751" w:rsidRDefault="00B91751"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B91751" w:rsidRPr="000816FF" w:rsidRDefault="00B91751"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B91751" w:rsidRPr="000816FF" w:rsidRDefault="00B91751"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B91751" w:rsidRPr="002E6F28" w:rsidRDefault="00B91751"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B91751" w:rsidRPr="002E6F28" w:rsidRDefault="00B91751"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B91751" w:rsidRPr="002E6F28" w:rsidRDefault="00B91751"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B91751" w:rsidRPr="002E6F28" w:rsidRDefault="00B91751"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B91751" w:rsidRPr="002E6F28" w:rsidRDefault="00B91751"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B91751" w:rsidRPr="002E6F28" w:rsidRDefault="00B91751"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B91751" w:rsidRPr="002E6F28" w:rsidRDefault="00B91751"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B91751" w:rsidRPr="002E6F28" w:rsidRDefault="00B91751"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B91751" w:rsidRDefault="00B91751"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B91751" w:rsidRDefault="00B91751"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B91751" w:rsidRPr="002E6F28" w:rsidRDefault="00B91751"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B91751" w:rsidRPr="002E6F28" w:rsidRDefault="00B91751"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B91751" w:rsidRPr="002E6F28" w:rsidRDefault="00B91751"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B91751" w:rsidRPr="002E6F28" w:rsidRDefault="00B91751"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B91751" w:rsidRDefault="00B91751"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B91751" w:rsidRDefault="00B91751"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B91751" w:rsidRPr="002E6F28" w:rsidRDefault="00B91751"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B91751" w:rsidRPr="002E6F28" w:rsidRDefault="00B91751"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B91751" w:rsidRDefault="00B91751"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B91751" w:rsidRDefault="00B91751"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B91751" w:rsidRPr="00814D7C" w:rsidRDefault="00B91751"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B91751" w:rsidRPr="00814D7C" w:rsidRDefault="00B91751"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B91751" w:rsidRPr="002E6F28" w:rsidRDefault="00B91751"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B91751" w:rsidRPr="002E6F28" w:rsidRDefault="00B91751"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B91751" w:rsidRPr="00814D7C" w:rsidRDefault="00B91751"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B91751" w:rsidRPr="00814D7C" w:rsidRDefault="00B91751"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B91751" w:rsidRDefault="00B91751" w:rsidP="00D15787">
                            <w:pPr>
                              <w:jc w:val="center"/>
                              <w:rPr>
                                <w:rtl/>
                              </w:rPr>
                            </w:pPr>
                            <w:r>
                              <w:t>Unit Tests</w:t>
                            </w:r>
                          </w:p>
                          <w:p w14:paraId="06B1F78A" w14:textId="77777777" w:rsidR="00B91751" w:rsidRDefault="00B91751"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B91751" w:rsidRDefault="00B91751" w:rsidP="00D15787">
                      <w:pPr>
                        <w:jc w:val="center"/>
                        <w:rPr>
                          <w:rtl/>
                        </w:rPr>
                      </w:pPr>
                      <w:r>
                        <w:t>Unit Tests</w:t>
                      </w:r>
                    </w:p>
                    <w:p w14:paraId="06B1F78A" w14:textId="77777777" w:rsidR="00B91751" w:rsidRDefault="00B91751"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w:t>
      </w:r>
      <w:proofErr w:type="gramStart"/>
      <w:r>
        <w:rPr>
          <w:color w:val="4F81BD" w:themeColor="accent1"/>
          <w:lang w:eastAsia="he-IL"/>
        </w:rPr>
        <w:t>system  the</w:t>
      </w:r>
      <w:proofErr w:type="gramEnd"/>
      <w:r>
        <w:rPr>
          <w:color w:val="4F81BD" w:themeColor="accent1"/>
          <w:lang w:eastAsia="he-IL"/>
        </w:rPr>
        <w:t xml:space="preserv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B91751" w:rsidRPr="002B150B" w:rsidRDefault="00B91751"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B91751" w:rsidRPr="002E6F28" w:rsidRDefault="00B91751"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B91751" w:rsidRPr="002B150B" w:rsidRDefault="00B91751"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B91751" w:rsidRPr="002E6F28" w:rsidRDefault="00B91751"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B91751" w:rsidRPr="00332B97" w:rsidRDefault="00B91751"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B91751" w:rsidRPr="00332B97" w:rsidRDefault="00B91751"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B91751" w:rsidRDefault="00B91751"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B91751" w:rsidRDefault="00B91751"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B91751" w:rsidRPr="00A81AD8" w:rsidRDefault="00B91751" w:rsidP="00A81AD8">
                            <w:pPr>
                              <w:jc w:val="center"/>
                              <w:rPr>
                                <w:color w:val="9BBB59" w:themeColor="accent3"/>
                                <w:rtl/>
                              </w:rPr>
                            </w:pPr>
                            <w:r>
                              <w:rPr>
                                <w:color w:val="9BBB59" w:themeColor="accent3"/>
                              </w:rPr>
                              <w:t>To choose this option the user must type -</w:t>
                            </w:r>
                          </w:p>
                          <w:p w14:paraId="6AC7F94F" w14:textId="48F8692A"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B91751" w:rsidRPr="00A81AD8" w:rsidRDefault="00B91751"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B91751" w:rsidRPr="00A81AD8" w:rsidRDefault="00B91751" w:rsidP="00A81AD8">
                            <w:pPr>
                              <w:jc w:val="center"/>
                              <w:rPr>
                                <w:color w:val="9BBB59" w:themeColor="accent3"/>
                              </w:rPr>
                            </w:pPr>
                            <w:r w:rsidRPr="00A81AD8">
                              <w:rPr>
                                <w:color w:val="9BBB59" w:themeColor="accent3"/>
                              </w:rPr>
                              <w:t>or</w:t>
                            </w:r>
                          </w:p>
                          <w:p w14:paraId="2376998A" w14:textId="7542B53F"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B91751" w:rsidRPr="002E6F28" w:rsidRDefault="00B91751"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B91751" w:rsidRPr="002E6F28" w:rsidRDefault="00B91751"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B91751" w:rsidRPr="00A81AD8" w:rsidRDefault="00B91751" w:rsidP="00A81AD8">
                      <w:pPr>
                        <w:jc w:val="center"/>
                        <w:rPr>
                          <w:color w:val="9BBB59" w:themeColor="accent3"/>
                          <w:rtl/>
                        </w:rPr>
                      </w:pPr>
                      <w:r>
                        <w:rPr>
                          <w:color w:val="9BBB59" w:themeColor="accent3"/>
                        </w:rPr>
                        <w:t>To choose this option the user must type -</w:t>
                      </w:r>
                    </w:p>
                    <w:p w14:paraId="6AC7F94F" w14:textId="48F8692A"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B91751" w:rsidRPr="00A81AD8" w:rsidRDefault="00B91751"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B91751" w:rsidRPr="00A81AD8" w:rsidRDefault="00B91751" w:rsidP="00A81AD8">
                      <w:pPr>
                        <w:jc w:val="center"/>
                        <w:rPr>
                          <w:color w:val="9BBB59" w:themeColor="accent3"/>
                        </w:rPr>
                      </w:pPr>
                      <w:r w:rsidRPr="00A81AD8">
                        <w:rPr>
                          <w:color w:val="9BBB59" w:themeColor="accent3"/>
                        </w:rPr>
                        <w:t>or</w:t>
                      </w:r>
                    </w:p>
                    <w:p w14:paraId="2376998A" w14:textId="7542B53F" w:rsidR="00B91751" w:rsidRPr="00A81AD8" w:rsidRDefault="00B91751"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B91751" w:rsidRPr="002E6F28" w:rsidRDefault="00B91751"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B91751" w:rsidRPr="002E6F28" w:rsidRDefault="00B91751"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B91751" w:rsidRPr="00332B97" w:rsidRDefault="00B91751"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B91751" w:rsidRPr="00332B97" w:rsidRDefault="00B91751"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B91751" w:rsidRDefault="00B91751"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B91751" w:rsidRDefault="00B91751"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B91751" w:rsidRPr="00332B97" w:rsidRDefault="00B91751"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B91751" w:rsidRPr="00332B97" w:rsidRDefault="00B91751"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B91751" w:rsidRPr="004B7296" w:rsidRDefault="00B91751" w:rsidP="004B7296">
                            <w:pPr>
                              <w:jc w:val="center"/>
                              <w:rPr>
                                <w:color w:val="9BBB59" w:themeColor="accent3"/>
                                <w:rtl/>
                              </w:rPr>
                            </w:pPr>
                            <w:r>
                              <w:rPr>
                                <w:color w:val="9BBB59" w:themeColor="accent3"/>
                              </w:rPr>
                              <w:t>To choose this option the user must type -</w:t>
                            </w:r>
                          </w:p>
                          <w:p w14:paraId="7CA13139" w14:textId="7898B4EC" w:rsidR="00B91751" w:rsidRPr="004B7296" w:rsidRDefault="00B91751"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B91751" w:rsidRDefault="00B91751" w:rsidP="004B7296">
                            <w:pPr>
                              <w:jc w:val="center"/>
                              <w:rPr>
                                <w:color w:val="9BBB59" w:themeColor="accent3"/>
                              </w:rPr>
                            </w:pPr>
                          </w:p>
                          <w:p w14:paraId="46583F80" w14:textId="1CB1CCFC" w:rsidR="00B91751" w:rsidRPr="002E6F28" w:rsidRDefault="00B91751"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B91751" w:rsidRPr="004B7296" w:rsidRDefault="00B91751" w:rsidP="004B7296">
                      <w:pPr>
                        <w:jc w:val="center"/>
                        <w:rPr>
                          <w:color w:val="9BBB59" w:themeColor="accent3"/>
                          <w:rtl/>
                        </w:rPr>
                      </w:pPr>
                      <w:r>
                        <w:rPr>
                          <w:color w:val="9BBB59" w:themeColor="accent3"/>
                        </w:rPr>
                        <w:t>To choose this option the user must type -</w:t>
                      </w:r>
                    </w:p>
                    <w:p w14:paraId="7CA13139" w14:textId="7898B4EC" w:rsidR="00B91751" w:rsidRPr="004B7296" w:rsidRDefault="00B91751"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B91751" w:rsidRDefault="00B91751" w:rsidP="004B7296">
                      <w:pPr>
                        <w:jc w:val="center"/>
                        <w:rPr>
                          <w:color w:val="9BBB59" w:themeColor="accent3"/>
                        </w:rPr>
                      </w:pPr>
                    </w:p>
                    <w:p w14:paraId="46583F80" w14:textId="1CB1CCFC" w:rsidR="00B91751" w:rsidRPr="002E6F28" w:rsidRDefault="00B91751"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B91751" w:rsidRDefault="00B91751" w:rsidP="004B7296">
                            <w:pPr>
                              <w:jc w:val="center"/>
                            </w:pPr>
                            <w:r>
                              <w:t>Delete project</w:t>
                            </w:r>
                          </w:p>
                          <w:p w14:paraId="073796B2" w14:textId="77777777" w:rsidR="00B91751" w:rsidRDefault="00B91751"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B91751" w:rsidRDefault="00B91751" w:rsidP="004B7296">
                      <w:pPr>
                        <w:jc w:val="center"/>
                      </w:pPr>
                      <w:r>
                        <w:t>Delete project</w:t>
                      </w:r>
                    </w:p>
                    <w:p w14:paraId="073796B2" w14:textId="77777777" w:rsidR="00B91751" w:rsidRDefault="00B91751"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B91751" w:rsidRPr="00332B97" w:rsidRDefault="00B91751"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B91751" w:rsidRPr="00332B97" w:rsidRDefault="00B91751"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B91751" w:rsidRDefault="00B91751" w:rsidP="00E27751">
                            <w:pPr>
                              <w:jc w:val="center"/>
                            </w:pPr>
                            <w:r>
                              <w:t>Add citation</w:t>
                            </w:r>
                          </w:p>
                          <w:p w14:paraId="2C01A00A" w14:textId="77777777" w:rsidR="00B91751" w:rsidRDefault="00B91751"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B91751" w:rsidRDefault="00B91751" w:rsidP="00E27751">
                      <w:pPr>
                        <w:jc w:val="center"/>
                      </w:pPr>
                      <w:r>
                        <w:t>Add citation</w:t>
                      </w:r>
                    </w:p>
                    <w:p w14:paraId="2C01A00A" w14:textId="77777777" w:rsidR="00B91751" w:rsidRDefault="00B91751"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9334FF5" w14:textId="77777777" w:rsidR="00B91751" w:rsidRPr="00B44952" w:rsidRDefault="00B91751" w:rsidP="00B44952">
                            <w:pPr>
                              <w:jc w:val="center"/>
                              <w:rPr>
                                <w:color w:val="9BBB59" w:themeColor="accent3"/>
                                <w:rtl/>
                              </w:rPr>
                            </w:pPr>
                          </w:p>
                          <w:p w14:paraId="608F3B4D" w14:textId="5D63991C" w:rsidR="00B91751" w:rsidRPr="00B44952" w:rsidRDefault="00B91751"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B91751" w:rsidRPr="004E50DE" w:rsidRDefault="00B91751"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0DF2C101" w14:textId="77777777" w:rsidR="00B91751" w:rsidRDefault="00B91751" w:rsidP="00B44952">
                            <w:pPr>
                              <w:jc w:val="center"/>
                              <w:rPr>
                                <w:color w:val="9BBB59" w:themeColor="accent3"/>
                              </w:rPr>
                            </w:pPr>
                          </w:p>
                          <w:p w14:paraId="1BDD5934" w14:textId="50480687" w:rsidR="00B91751" w:rsidRDefault="00B91751"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62F4F18" w14:textId="4BF31CCB" w:rsidR="00B91751" w:rsidRPr="00B44952" w:rsidRDefault="00B91751" w:rsidP="00B44952">
                            <w:pPr>
                              <w:jc w:val="center"/>
                              <w:rPr>
                                <w:color w:val="9BBB59" w:themeColor="accent3"/>
                              </w:rPr>
                            </w:pPr>
                            <w:r w:rsidRPr="00806BCE">
                              <w:rPr>
                                <w:color w:val="9BBB59" w:themeColor="accent3"/>
                                <w:highlight w:val="yellow"/>
                              </w:rPr>
                              <w:t xml:space="preserve">When the user </w:t>
                            </w:r>
                            <w:proofErr w:type="gramStart"/>
                            <w:r w:rsidRPr="00806BCE">
                              <w:rPr>
                                <w:color w:val="9BBB59" w:themeColor="accent3"/>
                                <w:highlight w:val="yellow"/>
                              </w:rPr>
                              <w:t>want</w:t>
                            </w:r>
                            <w:proofErr w:type="gramEnd"/>
                            <w:r w:rsidRPr="00806BCE">
                              <w:rPr>
                                <w:color w:val="9BBB59" w:themeColor="accent3"/>
                                <w:highlight w:val="yellow"/>
                              </w:rPr>
                              <w:t xml:space="preserve"> to add release date</w:t>
                            </w:r>
                            <w:r>
                              <w:rPr>
                                <w:color w:val="9BBB59" w:themeColor="accent3"/>
                                <w:highlight w:val="yellow"/>
                              </w:rPr>
                              <w:t xml:space="preserve"> of the Citations</w:t>
                            </w:r>
                            <w:r w:rsidRPr="00806BCE">
                              <w:rPr>
                                <w:color w:val="9BBB59" w:themeColor="accent3"/>
                                <w:highlight w:val="yellow"/>
                              </w:rPr>
                              <w:t xml:space="preserve"> he need to choose Format</w:t>
                            </w:r>
                            <w:r>
                              <w:rPr>
                                <w:color w:val="9BBB59" w:themeColor="accent3"/>
                                <w:highlight w:val="yellow"/>
                              </w:rPr>
                              <w:t xml:space="preserve"> </w:t>
                            </w:r>
                            <w:r w:rsidRPr="00806BCE">
                              <w:rPr>
                                <w:color w:val="9BBB59" w:themeColor="accent3"/>
                                <w:highlight w:val="yellow"/>
                              </w:rPr>
                              <w:t>(USA/IL)</w:t>
                            </w:r>
                            <w:r>
                              <w:rPr>
                                <w:color w:val="9BBB59" w:themeColor="accent3"/>
                                <w:highlight w:val="yellow"/>
                              </w:rPr>
                              <w:t xml:space="preserve"> (update by Guy Hassan)</w:t>
                            </w:r>
                          </w:p>
                          <w:p w14:paraId="15B3CDF9" w14:textId="2F4F9C29"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B91751" w:rsidRPr="00B44952" w:rsidRDefault="00B91751"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9334FF5" w14:textId="77777777" w:rsidR="00B91751" w:rsidRPr="00B44952" w:rsidRDefault="00B91751" w:rsidP="00B44952">
                      <w:pPr>
                        <w:jc w:val="center"/>
                        <w:rPr>
                          <w:color w:val="9BBB59" w:themeColor="accent3"/>
                          <w:rtl/>
                        </w:rPr>
                      </w:pPr>
                    </w:p>
                    <w:p w14:paraId="608F3B4D" w14:textId="5D63991C" w:rsidR="00B91751" w:rsidRPr="00B44952" w:rsidRDefault="00B91751"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B91751" w:rsidRPr="004E50DE" w:rsidRDefault="00B91751"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0DF2C101" w14:textId="77777777" w:rsidR="00B91751" w:rsidRDefault="00B91751" w:rsidP="00B44952">
                      <w:pPr>
                        <w:jc w:val="center"/>
                        <w:rPr>
                          <w:color w:val="9BBB59" w:themeColor="accent3"/>
                        </w:rPr>
                      </w:pPr>
                    </w:p>
                    <w:p w14:paraId="1BDD5934" w14:textId="50480687" w:rsidR="00B91751" w:rsidRDefault="00B91751"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62F4F18" w14:textId="4BF31CCB" w:rsidR="00B91751" w:rsidRPr="00B44952" w:rsidRDefault="00B91751" w:rsidP="00B44952">
                      <w:pPr>
                        <w:jc w:val="center"/>
                        <w:rPr>
                          <w:color w:val="9BBB59" w:themeColor="accent3"/>
                        </w:rPr>
                      </w:pPr>
                      <w:r w:rsidRPr="00806BCE">
                        <w:rPr>
                          <w:color w:val="9BBB59" w:themeColor="accent3"/>
                          <w:highlight w:val="yellow"/>
                        </w:rPr>
                        <w:t xml:space="preserve">When the user </w:t>
                      </w:r>
                      <w:proofErr w:type="gramStart"/>
                      <w:r w:rsidRPr="00806BCE">
                        <w:rPr>
                          <w:color w:val="9BBB59" w:themeColor="accent3"/>
                          <w:highlight w:val="yellow"/>
                        </w:rPr>
                        <w:t>want</w:t>
                      </w:r>
                      <w:proofErr w:type="gramEnd"/>
                      <w:r w:rsidRPr="00806BCE">
                        <w:rPr>
                          <w:color w:val="9BBB59" w:themeColor="accent3"/>
                          <w:highlight w:val="yellow"/>
                        </w:rPr>
                        <w:t xml:space="preserve"> to add release date</w:t>
                      </w:r>
                      <w:r>
                        <w:rPr>
                          <w:color w:val="9BBB59" w:themeColor="accent3"/>
                          <w:highlight w:val="yellow"/>
                        </w:rPr>
                        <w:t xml:space="preserve"> of the Citations</w:t>
                      </w:r>
                      <w:r w:rsidRPr="00806BCE">
                        <w:rPr>
                          <w:color w:val="9BBB59" w:themeColor="accent3"/>
                          <w:highlight w:val="yellow"/>
                        </w:rPr>
                        <w:t xml:space="preserve"> he need to choose Format</w:t>
                      </w:r>
                      <w:r>
                        <w:rPr>
                          <w:color w:val="9BBB59" w:themeColor="accent3"/>
                          <w:highlight w:val="yellow"/>
                        </w:rPr>
                        <w:t xml:space="preserve"> </w:t>
                      </w:r>
                      <w:r w:rsidRPr="00806BCE">
                        <w:rPr>
                          <w:color w:val="9BBB59" w:themeColor="accent3"/>
                          <w:highlight w:val="yellow"/>
                        </w:rPr>
                        <w:t>(USA/IL)</w:t>
                      </w:r>
                      <w:r>
                        <w:rPr>
                          <w:color w:val="9BBB59" w:themeColor="accent3"/>
                          <w:highlight w:val="yellow"/>
                        </w:rPr>
                        <w:t xml:space="preserve"> (update by Guy Hassan)</w:t>
                      </w:r>
                    </w:p>
                    <w:p w14:paraId="15B3CDF9" w14:textId="2F4F9C29"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B91751" w:rsidRPr="00B44952" w:rsidRDefault="00B91751"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B91751" w:rsidRPr="00B44952" w:rsidRDefault="00B91751"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B91751" w:rsidRPr="00B44952" w:rsidRDefault="00B91751"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B91751" w:rsidRPr="00332B97" w:rsidRDefault="00B91751"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B91751" w:rsidRPr="00332B97" w:rsidRDefault="00B91751"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B91751" w:rsidRPr="009901A8" w:rsidRDefault="00B91751" w:rsidP="009901A8">
                            <w:pPr>
                              <w:jc w:val="center"/>
                              <w:rPr>
                                <w:color w:val="9BBB59" w:themeColor="accent3"/>
                                <w:rtl/>
                              </w:rPr>
                            </w:pPr>
                            <w:r>
                              <w:rPr>
                                <w:color w:val="9BBB59" w:themeColor="accent3"/>
                              </w:rPr>
                              <w:t>To choose this option the user must type -</w:t>
                            </w:r>
                          </w:p>
                          <w:p w14:paraId="58DB5BD2" w14:textId="77777777" w:rsidR="00B91751" w:rsidRDefault="00B91751"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B91751" w:rsidRPr="009901A8" w:rsidRDefault="00B91751" w:rsidP="009901A8">
                            <w:pPr>
                              <w:jc w:val="center"/>
                              <w:rPr>
                                <w:color w:val="9BBB59" w:themeColor="accent3"/>
                              </w:rPr>
                            </w:pPr>
                            <w:r w:rsidRPr="009901A8">
                              <w:rPr>
                                <w:color w:val="9BBB59" w:themeColor="accent3"/>
                                <w:rtl/>
                              </w:rPr>
                              <w:t xml:space="preserve"> </w:t>
                            </w:r>
                          </w:p>
                          <w:p w14:paraId="5BA8C3CA" w14:textId="500E33A0" w:rsidR="00B91751" w:rsidRPr="009901A8" w:rsidRDefault="00B91751"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B91751" w:rsidRPr="009901A8" w:rsidRDefault="00B91751" w:rsidP="009901A8">
                      <w:pPr>
                        <w:jc w:val="center"/>
                        <w:rPr>
                          <w:color w:val="9BBB59" w:themeColor="accent3"/>
                          <w:rtl/>
                        </w:rPr>
                      </w:pPr>
                      <w:r>
                        <w:rPr>
                          <w:color w:val="9BBB59" w:themeColor="accent3"/>
                        </w:rPr>
                        <w:t>To choose this option the user must type -</w:t>
                      </w:r>
                    </w:p>
                    <w:p w14:paraId="58DB5BD2" w14:textId="77777777" w:rsidR="00B91751" w:rsidRDefault="00B91751"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B91751" w:rsidRPr="009901A8" w:rsidRDefault="00B91751" w:rsidP="009901A8">
                      <w:pPr>
                        <w:jc w:val="center"/>
                        <w:rPr>
                          <w:color w:val="9BBB59" w:themeColor="accent3"/>
                        </w:rPr>
                      </w:pPr>
                      <w:r w:rsidRPr="009901A8">
                        <w:rPr>
                          <w:color w:val="9BBB59" w:themeColor="accent3"/>
                          <w:rtl/>
                        </w:rPr>
                        <w:t xml:space="preserve"> </w:t>
                      </w:r>
                    </w:p>
                    <w:p w14:paraId="5BA8C3CA" w14:textId="500E33A0" w:rsidR="00B91751" w:rsidRPr="009901A8" w:rsidRDefault="00B91751"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B91751" w:rsidRDefault="00B91751"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B91751" w:rsidRDefault="00B91751"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B91751" w:rsidRPr="00332B97" w:rsidRDefault="00B91751"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B91751" w:rsidRPr="00332B97" w:rsidRDefault="00B91751"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B91751" w:rsidRPr="005E20D5" w:rsidRDefault="00B91751" w:rsidP="005E20D5">
                            <w:pPr>
                              <w:jc w:val="center"/>
                              <w:rPr>
                                <w:color w:val="9BBB59" w:themeColor="accent3"/>
                                <w:rtl/>
                              </w:rPr>
                            </w:pPr>
                            <w:r>
                              <w:rPr>
                                <w:color w:val="9BBB59" w:themeColor="accent3"/>
                              </w:rPr>
                              <w:t>To choose this option the user must type -</w:t>
                            </w:r>
                          </w:p>
                          <w:p w14:paraId="5683FB06" w14:textId="77777777" w:rsidR="00B91751" w:rsidRDefault="00B91751"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B91751" w:rsidRPr="005E20D5" w:rsidRDefault="00B91751" w:rsidP="005E20D5">
                            <w:pPr>
                              <w:jc w:val="center"/>
                              <w:rPr>
                                <w:color w:val="9BBB59" w:themeColor="accent3"/>
                              </w:rPr>
                            </w:pPr>
                            <w:r w:rsidRPr="005E20D5">
                              <w:rPr>
                                <w:color w:val="9BBB59" w:themeColor="accent3"/>
                                <w:rtl/>
                              </w:rPr>
                              <w:t xml:space="preserve">  </w:t>
                            </w:r>
                          </w:p>
                          <w:p w14:paraId="21DF2671" w14:textId="048C313A" w:rsidR="00B91751" w:rsidRPr="005E20D5" w:rsidRDefault="00B91751"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B91751" w:rsidRPr="005E20D5" w:rsidRDefault="00B91751" w:rsidP="005E20D5">
                      <w:pPr>
                        <w:jc w:val="center"/>
                        <w:rPr>
                          <w:color w:val="9BBB59" w:themeColor="accent3"/>
                          <w:rtl/>
                        </w:rPr>
                      </w:pPr>
                      <w:r>
                        <w:rPr>
                          <w:color w:val="9BBB59" w:themeColor="accent3"/>
                        </w:rPr>
                        <w:t>To choose this option the user must type -</w:t>
                      </w:r>
                    </w:p>
                    <w:p w14:paraId="5683FB06" w14:textId="77777777" w:rsidR="00B91751" w:rsidRDefault="00B91751"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B91751" w:rsidRPr="005E20D5" w:rsidRDefault="00B91751" w:rsidP="005E20D5">
                      <w:pPr>
                        <w:jc w:val="center"/>
                        <w:rPr>
                          <w:color w:val="9BBB59" w:themeColor="accent3"/>
                        </w:rPr>
                      </w:pPr>
                      <w:r w:rsidRPr="005E20D5">
                        <w:rPr>
                          <w:color w:val="9BBB59" w:themeColor="accent3"/>
                          <w:rtl/>
                        </w:rPr>
                        <w:t xml:space="preserve">  </w:t>
                      </w:r>
                    </w:p>
                    <w:p w14:paraId="21DF2671" w14:textId="048C313A" w:rsidR="00B91751" w:rsidRPr="005E20D5" w:rsidRDefault="00B91751"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B91751" w:rsidRDefault="00B91751"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B91751" w:rsidRDefault="00B91751"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B91751" w:rsidRPr="00332B97" w:rsidRDefault="00B91751"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B91751" w:rsidRPr="00332B97" w:rsidRDefault="00B91751"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B91751" w:rsidRPr="00332B97" w:rsidRDefault="00B91751"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B91751" w:rsidRPr="00332B97" w:rsidRDefault="00B91751"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632CD1F" w14:textId="77777777" w:rsidR="00B91751" w:rsidRDefault="00B91751"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75231106" w:rsidR="00B91751" w:rsidRPr="007C4316" w:rsidRDefault="00B91751" w:rsidP="00806BCE">
                            <w:pPr>
                              <w:rPr>
                                <w:color w:val="9BBB59" w:themeColor="accent3"/>
                              </w:rPr>
                            </w:pPr>
                          </w:p>
                          <w:p w14:paraId="0297A614" w14:textId="77777777" w:rsidR="00B91751" w:rsidRPr="007C4316" w:rsidRDefault="00B91751"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B91751" w:rsidRPr="007C4316" w:rsidRDefault="00B91751"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B91751" w:rsidRPr="004B7296" w:rsidRDefault="00B91751" w:rsidP="00E10965">
                      <w:pPr>
                        <w:jc w:val="center"/>
                        <w:rPr>
                          <w:color w:val="9BBB59" w:themeColor="accent3"/>
                          <w:rtl/>
                        </w:rPr>
                      </w:pPr>
                      <w:r>
                        <w:rPr>
                          <w:color w:val="9BBB59" w:themeColor="accent3"/>
                        </w:rPr>
                        <w:t>To choose this option the user must type -</w:t>
                      </w:r>
                    </w:p>
                    <w:p w14:paraId="1632CD1F" w14:textId="77777777" w:rsidR="00B91751" w:rsidRDefault="00B91751"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75231106" w:rsidR="00B91751" w:rsidRPr="007C4316" w:rsidRDefault="00B91751" w:rsidP="00806BCE">
                      <w:pPr>
                        <w:rPr>
                          <w:color w:val="9BBB59" w:themeColor="accent3"/>
                        </w:rPr>
                      </w:pPr>
                    </w:p>
                    <w:p w14:paraId="0297A614" w14:textId="77777777" w:rsidR="00B91751" w:rsidRPr="007C4316" w:rsidRDefault="00B91751"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B91751" w:rsidRPr="007C4316" w:rsidRDefault="00B91751"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B91751" w:rsidRDefault="00B91751"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B91751" w:rsidRDefault="00B91751"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B91751" w:rsidRPr="00AF7A04" w:rsidRDefault="00B91751" w:rsidP="00AF7A04">
                            <w:pPr>
                              <w:jc w:val="center"/>
                              <w:rPr>
                                <w:color w:val="9BBB59" w:themeColor="accent3"/>
                                <w:rtl/>
                              </w:rPr>
                            </w:pPr>
                            <w:r>
                              <w:rPr>
                                <w:color w:val="9BBB59" w:themeColor="accent3"/>
                              </w:rPr>
                              <w:t>To choose this option the user must type -</w:t>
                            </w:r>
                          </w:p>
                          <w:p w14:paraId="27A072D0" w14:textId="4AEF7D9C" w:rsidR="00B91751" w:rsidRDefault="00B91751"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EF141C5" w:rsidR="00B91751" w:rsidRPr="00AF7A04" w:rsidRDefault="00B91751" w:rsidP="00AF7A04">
                            <w:pPr>
                              <w:jc w:val="center"/>
                              <w:rPr>
                                <w:color w:val="9BBB59" w:themeColor="accent3"/>
                              </w:rPr>
                            </w:pPr>
                          </w:p>
                          <w:p w14:paraId="517E18B9" w14:textId="1A865510" w:rsidR="00B91751" w:rsidRPr="00AF7A04" w:rsidRDefault="00B91751"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B91751" w:rsidRPr="00AF7A04" w:rsidRDefault="00B91751" w:rsidP="00AF7A04">
                      <w:pPr>
                        <w:jc w:val="center"/>
                        <w:rPr>
                          <w:color w:val="9BBB59" w:themeColor="accent3"/>
                          <w:rtl/>
                        </w:rPr>
                      </w:pPr>
                      <w:r>
                        <w:rPr>
                          <w:color w:val="9BBB59" w:themeColor="accent3"/>
                        </w:rPr>
                        <w:t>To choose this option the user must type -</w:t>
                      </w:r>
                    </w:p>
                    <w:p w14:paraId="27A072D0" w14:textId="4AEF7D9C" w:rsidR="00B91751" w:rsidRDefault="00B91751"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EF141C5" w:rsidR="00B91751" w:rsidRPr="00AF7A04" w:rsidRDefault="00B91751" w:rsidP="00AF7A04">
                      <w:pPr>
                        <w:jc w:val="center"/>
                        <w:rPr>
                          <w:color w:val="9BBB59" w:themeColor="accent3"/>
                        </w:rPr>
                      </w:pPr>
                    </w:p>
                    <w:p w14:paraId="517E18B9" w14:textId="1A865510" w:rsidR="00B91751" w:rsidRPr="00AF7A04" w:rsidRDefault="00B91751"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B91751" w:rsidRDefault="00B91751"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B91751" w:rsidRDefault="00B91751"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B91751" w:rsidRPr="007B6AC6" w:rsidRDefault="00B91751" w:rsidP="007B6AC6">
                            <w:pPr>
                              <w:jc w:val="center"/>
                              <w:rPr>
                                <w:color w:val="9BBB59" w:themeColor="accent3"/>
                                <w:rtl/>
                              </w:rPr>
                            </w:pPr>
                            <w:r>
                              <w:rPr>
                                <w:color w:val="9BBB59" w:themeColor="accent3"/>
                              </w:rPr>
                              <w:t>To choose this option the user must type -</w:t>
                            </w:r>
                          </w:p>
                          <w:p w14:paraId="170110C8" w14:textId="5721F46F"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B91751" w:rsidRPr="007B6AC6" w:rsidRDefault="00B91751" w:rsidP="007B6AC6">
                            <w:pPr>
                              <w:jc w:val="center"/>
                              <w:rPr>
                                <w:color w:val="9BBB59" w:themeColor="accent3"/>
                              </w:rPr>
                            </w:pPr>
                          </w:p>
                          <w:p w14:paraId="38358F52" w14:textId="0571A3C3" w:rsidR="00B91751" w:rsidRPr="007C3FA2" w:rsidRDefault="00B91751"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B91751" w:rsidRPr="007C3FA2" w:rsidRDefault="00B91751"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B91751" w:rsidRPr="007B6AC6" w:rsidRDefault="00B91751" w:rsidP="007B6AC6">
                      <w:pPr>
                        <w:jc w:val="center"/>
                        <w:rPr>
                          <w:color w:val="9BBB59" w:themeColor="accent3"/>
                          <w:rtl/>
                        </w:rPr>
                      </w:pPr>
                      <w:r>
                        <w:rPr>
                          <w:color w:val="9BBB59" w:themeColor="accent3"/>
                        </w:rPr>
                        <w:t>To choose this option the user must type -</w:t>
                      </w:r>
                    </w:p>
                    <w:p w14:paraId="170110C8" w14:textId="5721F46F"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B91751" w:rsidRPr="007B6AC6" w:rsidRDefault="00B91751" w:rsidP="007B6AC6">
                      <w:pPr>
                        <w:jc w:val="center"/>
                        <w:rPr>
                          <w:color w:val="9BBB59" w:themeColor="accent3"/>
                        </w:rPr>
                      </w:pPr>
                    </w:p>
                    <w:p w14:paraId="38358F52" w14:textId="0571A3C3" w:rsidR="00B91751" w:rsidRPr="007C3FA2" w:rsidRDefault="00B91751"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B91751" w:rsidRPr="007C3FA2" w:rsidRDefault="00B91751"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04088011" w14:textId="56B7012B" w:rsidR="00B91751" w:rsidRDefault="00B91751"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B91751" w:rsidRPr="007B6AC6" w:rsidRDefault="00B91751" w:rsidP="007B6AC6">
                            <w:pPr>
                              <w:jc w:val="center"/>
                              <w:rPr>
                                <w:color w:val="9BBB59" w:themeColor="accent3"/>
                              </w:rPr>
                            </w:pPr>
                          </w:p>
                          <w:p w14:paraId="610DDBFD" w14:textId="4FF0C686"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04088011" w14:textId="56B7012B" w:rsidR="00B91751" w:rsidRDefault="00B91751"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B91751" w:rsidRPr="007B6AC6" w:rsidRDefault="00B91751" w:rsidP="007B6AC6">
                      <w:pPr>
                        <w:jc w:val="center"/>
                        <w:rPr>
                          <w:color w:val="9BBB59" w:themeColor="accent3"/>
                        </w:rPr>
                      </w:pPr>
                    </w:p>
                    <w:p w14:paraId="610DDBFD" w14:textId="4FF0C686"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5FF65DBB" w14:textId="0A6B8E16"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B91751" w:rsidRPr="007B6AC6" w:rsidRDefault="00B91751" w:rsidP="007B6AC6">
                            <w:pPr>
                              <w:jc w:val="center"/>
                              <w:rPr>
                                <w:color w:val="9BBB59" w:themeColor="accent3"/>
                              </w:rPr>
                            </w:pPr>
                          </w:p>
                          <w:p w14:paraId="798003ED" w14:textId="47AADFBD"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B91751" w:rsidRPr="007C3FA2" w:rsidRDefault="00B91751" w:rsidP="004E1224">
                      <w:pPr>
                        <w:jc w:val="center"/>
                        <w:rPr>
                          <w:color w:val="9BBB59" w:themeColor="accent3"/>
                          <w:rtl/>
                        </w:rPr>
                      </w:pPr>
                      <w:r>
                        <w:rPr>
                          <w:color w:val="9BBB59" w:themeColor="accent3"/>
                        </w:rPr>
                        <w:t>To choose this option the user must type -</w:t>
                      </w:r>
                    </w:p>
                    <w:p w14:paraId="5FF65DBB" w14:textId="0A6B8E16" w:rsidR="00B91751" w:rsidRDefault="00B91751"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B91751" w:rsidRPr="007B6AC6" w:rsidRDefault="00B91751" w:rsidP="007B6AC6">
                      <w:pPr>
                        <w:jc w:val="center"/>
                        <w:rPr>
                          <w:color w:val="9BBB59" w:themeColor="accent3"/>
                        </w:rPr>
                      </w:pPr>
                    </w:p>
                    <w:p w14:paraId="798003ED" w14:textId="47AADFBD" w:rsidR="00B91751" w:rsidRPr="007B6AC6" w:rsidRDefault="00B91751"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B91751" w:rsidRPr="007C3FA2" w:rsidRDefault="00B91751" w:rsidP="004E1224">
                            <w:pPr>
                              <w:jc w:val="center"/>
                              <w:rPr>
                                <w:color w:val="9BBB59" w:themeColor="accent3"/>
                                <w:rtl/>
                              </w:rPr>
                            </w:pPr>
                            <w:r>
                              <w:rPr>
                                <w:color w:val="9BBB59" w:themeColor="accent3"/>
                              </w:rPr>
                              <w:t>To choose this option the user must type -</w:t>
                            </w:r>
                          </w:p>
                          <w:p w14:paraId="1FF37AED" w14:textId="4F2F6E57" w:rsidR="00B91751" w:rsidRDefault="00B91751"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B91751" w:rsidRPr="004E1224" w:rsidRDefault="00B91751" w:rsidP="004E1224">
                            <w:pPr>
                              <w:jc w:val="center"/>
                              <w:rPr>
                                <w:color w:val="9BBB59" w:themeColor="accent3"/>
                              </w:rPr>
                            </w:pPr>
                          </w:p>
                          <w:p w14:paraId="57C0B3BB" w14:textId="1EACD84E" w:rsidR="00B91751" w:rsidRPr="004E1224" w:rsidRDefault="00B91751"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B91751" w:rsidRPr="007C3FA2" w:rsidRDefault="00B91751" w:rsidP="004E1224">
                      <w:pPr>
                        <w:jc w:val="center"/>
                        <w:rPr>
                          <w:color w:val="9BBB59" w:themeColor="accent3"/>
                          <w:rtl/>
                        </w:rPr>
                      </w:pPr>
                      <w:r>
                        <w:rPr>
                          <w:color w:val="9BBB59" w:themeColor="accent3"/>
                        </w:rPr>
                        <w:t>To choose this option the user must type -</w:t>
                      </w:r>
                    </w:p>
                    <w:p w14:paraId="1FF37AED" w14:textId="4F2F6E57" w:rsidR="00B91751" w:rsidRDefault="00B91751"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B91751" w:rsidRPr="004E1224" w:rsidRDefault="00B91751" w:rsidP="004E1224">
                      <w:pPr>
                        <w:jc w:val="center"/>
                        <w:rPr>
                          <w:color w:val="9BBB59" w:themeColor="accent3"/>
                        </w:rPr>
                      </w:pPr>
                    </w:p>
                    <w:p w14:paraId="57C0B3BB" w14:textId="1EACD84E" w:rsidR="00B91751" w:rsidRPr="004E1224" w:rsidRDefault="00B91751"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B91751" w:rsidRPr="00332B97" w:rsidRDefault="00B91751"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B91751" w:rsidRPr="00332B97" w:rsidRDefault="00B91751"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B91751" w:rsidRPr="00332B97" w:rsidRDefault="00B91751"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B91751" w:rsidRPr="00332B97" w:rsidRDefault="00B91751"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B91751" w:rsidRPr="00332B97" w:rsidRDefault="00B91751"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B91751" w:rsidRPr="00332B97" w:rsidRDefault="00B91751"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B91751" w:rsidRPr="00332B97" w:rsidRDefault="00B91751"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B91751" w:rsidRPr="00332B97" w:rsidRDefault="00B91751"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B91751" w:rsidRDefault="00B91751"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B91751" w:rsidRDefault="00B91751"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B91751" w:rsidRPr="00332B97" w:rsidRDefault="00B91751"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B91751" w:rsidRPr="00332B97" w:rsidRDefault="00B91751"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B91751" w:rsidRPr="007C3FA2" w:rsidRDefault="00B91751" w:rsidP="007C3FA2">
                            <w:pPr>
                              <w:jc w:val="center"/>
                              <w:rPr>
                                <w:color w:val="9BBB59" w:themeColor="accent3"/>
                                <w:rtl/>
                              </w:rPr>
                            </w:pPr>
                            <w:r>
                              <w:rPr>
                                <w:color w:val="9BBB59" w:themeColor="accent3"/>
                              </w:rPr>
                              <w:t>To choose this option the user must type -</w:t>
                            </w:r>
                          </w:p>
                          <w:p w14:paraId="000F7A0A" w14:textId="10DB87E0" w:rsidR="00B91751" w:rsidRDefault="00B91751"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B91751" w:rsidRDefault="00B91751" w:rsidP="007C3FA2">
                            <w:pPr>
                              <w:jc w:val="center"/>
                              <w:rPr>
                                <w:color w:val="9BBB59" w:themeColor="accent3"/>
                                <w:rtl/>
                              </w:rPr>
                            </w:pPr>
                          </w:p>
                          <w:p w14:paraId="7DE88722" w14:textId="03288F5F" w:rsidR="00B91751" w:rsidRPr="007C3FA2" w:rsidRDefault="00B91751"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B91751" w:rsidRPr="007C3FA2" w:rsidRDefault="00B91751" w:rsidP="007C3FA2">
                      <w:pPr>
                        <w:jc w:val="center"/>
                        <w:rPr>
                          <w:color w:val="9BBB59" w:themeColor="accent3"/>
                          <w:rtl/>
                        </w:rPr>
                      </w:pPr>
                      <w:r>
                        <w:rPr>
                          <w:color w:val="9BBB59" w:themeColor="accent3"/>
                        </w:rPr>
                        <w:t>To choose this option the user must type -</w:t>
                      </w:r>
                    </w:p>
                    <w:p w14:paraId="000F7A0A" w14:textId="10DB87E0" w:rsidR="00B91751" w:rsidRDefault="00B91751"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B91751" w:rsidRDefault="00B91751" w:rsidP="007C3FA2">
                      <w:pPr>
                        <w:jc w:val="center"/>
                        <w:rPr>
                          <w:color w:val="9BBB59" w:themeColor="accent3"/>
                          <w:rtl/>
                        </w:rPr>
                      </w:pPr>
                    </w:p>
                    <w:p w14:paraId="7DE88722" w14:textId="03288F5F" w:rsidR="00B91751" w:rsidRPr="007C3FA2" w:rsidRDefault="00B91751"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B91751" w:rsidRDefault="00B91751"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B91751" w:rsidRDefault="00B91751"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w:t>
      </w:r>
      <w:proofErr w:type="gramStart"/>
      <w:r w:rsidR="009E0F7D">
        <w:rPr>
          <w:rFonts w:asciiTheme="majorBidi" w:hAnsiTheme="majorBidi" w:cstheme="majorBidi"/>
          <w:color w:val="4F81BD" w:themeColor="accent1"/>
          <w:lang w:eastAsia="he-IL"/>
        </w:rPr>
        <w:t>are :</w:t>
      </w:r>
      <w:proofErr w:type="gramEnd"/>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r>
      <w:proofErr w:type="spellStart"/>
      <w:r w:rsidR="008B5EA4">
        <w:rPr>
          <w:rFonts w:asciiTheme="majorBidi" w:hAnsiTheme="majorBidi" w:cstheme="majorBidi"/>
          <w:color w:val="4F81BD" w:themeColor="accent1"/>
          <w:lang w:eastAsia="he-IL"/>
        </w:rPr>
        <w:t>non of</w:t>
      </w:r>
      <w:proofErr w:type="spellEnd"/>
      <w:r w:rsidR="008B5EA4">
        <w:rPr>
          <w:rFonts w:asciiTheme="majorBidi" w:hAnsiTheme="majorBidi" w:cstheme="majorBidi"/>
          <w:color w:val="4F81BD" w:themeColor="accent1"/>
          <w:lang w:eastAsia="he-IL"/>
        </w:rPr>
        <w:t xml:space="preserve">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w:t>
      </w:r>
      <w:proofErr w:type="gramStart"/>
      <w:r w:rsidR="0038150C">
        <w:rPr>
          <w:rFonts w:asciiTheme="majorBidi" w:hAnsiTheme="majorBidi" w:cstheme="majorBidi"/>
          <w:color w:val="4F81BD" w:themeColor="accent1"/>
          <w:lang w:eastAsia="he-IL"/>
        </w:rPr>
        <w:t>user,.</w:t>
      </w:r>
      <w:proofErr w:type="gramEnd"/>
      <w:r w:rsidR="0038150C">
        <w:rPr>
          <w:rFonts w:asciiTheme="majorBidi" w:hAnsiTheme="majorBidi" w:cstheme="majorBidi"/>
          <w:color w:val="4F81BD" w:themeColor="accent1"/>
          <w:lang w:eastAsia="he-IL"/>
        </w:rPr>
        <w:t xml:space="preserve"> the app stores bibliographies and not classified information of any sort so there is no risk of important </w:t>
      </w:r>
      <w:proofErr w:type="gramStart"/>
      <w:r w:rsidR="0038150C">
        <w:rPr>
          <w:rFonts w:asciiTheme="majorBidi" w:hAnsiTheme="majorBidi" w:cstheme="majorBidi"/>
          <w:color w:val="4F81BD" w:themeColor="accent1"/>
          <w:lang w:eastAsia="he-IL"/>
        </w:rPr>
        <w:t xml:space="preserve">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w:t>
      </w:r>
      <w:proofErr w:type="gramEnd"/>
      <w:r w:rsidR="0038150C">
        <w:rPr>
          <w:rFonts w:asciiTheme="majorBidi" w:hAnsiTheme="majorBidi" w:cstheme="majorBidi"/>
          <w:color w:val="4F81BD" w:themeColor="accent1"/>
          <w:lang w:eastAsia="he-IL"/>
        </w:rPr>
        <w:t xml:space="preserve">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 xml:space="preserve">In order to enter the </w:t>
      </w:r>
      <w:proofErr w:type="gramStart"/>
      <w:r w:rsidR="0061465B">
        <w:rPr>
          <w:rFonts w:asciiTheme="majorBidi" w:hAnsiTheme="majorBidi" w:cstheme="majorBidi"/>
          <w:color w:val="4F81BD" w:themeColor="accent1"/>
          <w:lang w:eastAsia="he-IL"/>
        </w:rPr>
        <w:t>system ,</w:t>
      </w:r>
      <w:proofErr w:type="gramEnd"/>
      <w:r w:rsidR="0061465B">
        <w:rPr>
          <w:rFonts w:asciiTheme="majorBidi" w:hAnsiTheme="majorBidi" w:cstheme="majorBidi"/>
          <w:color w:val="4F81BD" w:themeColor="accent1"/>
          <w:lang w:eastAsia="he-IL"/>
        </w:rPr>
        <w:t xml:space="preserve">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w:t>
      </w:r>
      <w:proofErr w:type="spellStart"/>
      <w:r w:rsidR="0061465B">
        <w:rPr>
          <w:rFonts w:asciiTheme="majorBidi" w:hAnsiTheme="majorBidi" w:cstheme="majorBidi"/>
          <w:color w:val="4F81BD" w:themeColor="accent1"/>
          <w:lang w:eastAsia="he-IL"/>
        </w:rPr>
        <w:t>then</w:t>
      </w:r>
      <w:proofErr w:type="spellEnd"/>
      <w:r w:rsidR="0061465B">
        <w:rPr>
          <w:rFonts w:asciiTheme="majorBidi" w:hAnsiTheme="majorBidi" w:cstheme="majorBidi"/>
          <w:color w:val="4F81BD" w:themeColor="accent1"/>
          <w:lang w:eastAsia="he-IL"/>
        </w:rPr>
        <w:t xml:space="preserve">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w:t>
      </w:r>
      <w:proofErr w:type="gramStart"/>
      <w:r w:rsidR="00C61301">
        <w:rPr>
          <w:rFonts w:asciiTheme="majorBidi" w:hAnsiTheme="majorBidi" w:cstheme="majorBidi"/>
          <w:color w:val="4F81BD" w:themeColor="accent1"/>
          <w:lang w:eastAsia="he-IL"/>
        </w:rPr>
        <w:t>system :</w:t>
      </w:r>
      <w:proofErr w:type="gramEnd"/>
      <w:r w:rsidR="00C61301">
        <w:rPr>
          <w:rFonts w:asciiTheme="majorBidi" w:hAnsiTheme="majorBidi" w:cstheme="majorBidi"/>
          <w:color w:val="4F81BD" w:themeColor="accent1"/>
          <w:lang w:eastAsia="he-IL"/>
        </w:rPr>
        <w:t xml:space="preserve">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Flexibility :</w:t>
      </w:r>
      <w:proofErr w:type="gramEnd"/>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Portability :</w:t>
      </w:r>
      <w:proofErr w:type="gramEnd"/>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xml:space="preserve">( computers ,phones , </w:t>
      </w:r>
      <w:proofErr w:type="spellStart"/>
      <w:r w:rsidR="009D084D">
        <w:rPr>
          <w:rFonts w:asciiTheme="majorBidi" w:hAnsiTheme="majorBidi" w:cstheme="majorBidi"/>
          <w:color w:val="4F81BD" w:themeColor="accent1"/>
          <w:lang w:eastAsia="he-IL"/>
        </w:rPr>
        <w:t>ipads</w:t>
      </w:r>
      <w:proofErr w:type="spellEnd"/>
      <w:r w:rsidR="009D084D">
        <w:rPr>
          <w:rFonts w:asciiTheme="majorBidi" w:hAnsiTheme="majorBidi" w:cstheme="majorBidi"/>
          <w:color w:val="4F81BD" w:themeColor="accent1"/>
          <w:lang w:eastAsia="he-IL"/>
        </w:rPr>
        <w:t xml:space="preserve">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Languages :</w:t>
      </w:r>
      <w:proofErr w:type="gramEnd"/>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4A8F707C" w14:textId="38B7FBDB" w:rsidR="009B3401" w:rsidRPr="006D6DAE" w:rsidRDefault="009B3401" w:rsidP="006E524B">
      <w:pPr>
        <w:bidi w:val="0"/>
        <w:jc w:val="both"/>
        <w:rPr>
          <w:lang w:eastAsia="he-IL"/>
        </w:rPr>
      </w:pPr>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CAC0" w14:textId="77777777" w:rsidR="0094251D" w:rsidRDefault="0094251D">
      <w:r>
        <w:separator/>
      </w:r>
    </w:p>
  </w:endnote>
  <w:endnote w:type="continuationSeparator" w:id="0">
    <w:p w14:paraId="2F00577A" w14:textId="77777777" w:rsidR="0094251D" w:rsidRDefault="0094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B91751" w:rsidRDefault="00B91751" w:rsidP="00584E97">
    <w:pPr>
      <w:pStyle w:val="Footer"/>
      <w:jc w:val="center"/>
      <w:rPr>
        <w:b/>
        <w:bCs/>
        <w:szCs w:val="18"/>
        <w:rtl/>
      </w:rPr>
    </w:pPr>
  </w:p>
  <w:p w14:paraId="16DAB1EB" w14:textId="77777777" w:rsidR="00B91751" w:rsidRDefault="00B91751"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B91751" w:rsidRDefault="00B91751"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B91751" w:rsidRDefault="00B91751" w:rsidP="00FC4393">
    <w:pPr>
      <w:pStyle w:val="FooterTitle"/>
      <w:jc w:val="center"/>
      <w:rPr>
        <w:rtl/>
      </w:rPr>
    </w:pPr>
    <w:r>
      <w:rPr>
        <w:rFonts w:hint="cs"/>
        <w:rtl/>
      </w:rPr>
      <w:t>המוצר/התבנית ניתנים לשימוש אישי</w:t>
    </w:r>
  </w:p>
  <w:p w14:paraId="5CB0ADE0" w14:textId="77777777" w:rsidR="00B91751" w:rsidRDefault="00B91751"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B91751" w:rsidRDefault="00B91751"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B91751" w:rsidRDefault="00B91751"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B91751" w:rsidRDefault="00B91751" w:rsidP="00FC4393">
    <w:pPr>
      <w:pStyle w:val="FooterTitle"/>
      <w:jc w:val="center"/>
      <w:rPr>
        <w:rtl/>
      </w:rPr>
    </w:pPr>
    <w:r>
      <w:rPr>
        <w:rFonts w:hint="cs"/>
        <w:rtl/>
      </w:rPr>
      <w:t>המוצר/התבנית ניתנים לשימוש אישי</w:t>
    </w:r>
  </w:p>
  <w:p w14:paraId="5E645D75" w14:textId="77777777" w:rsidR="00B91751" w:rsidRDefault="00B91751"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0EED1" w14:textId="77777777" w:rsidR="0094251D" w:rsidRDefault="0094251D">
      <w:r>
        <w:separator/>
      </w:r>
    </w:p>
  </w:footnote>
  <w:footnote w:type="continuationSeparator" w:id="0">
    <w:p w14:paraId="220437EA" w14:textId="77777777" w:rsidR="0094251D" w:rsidRDefault="00942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0CB26AFF" w:rsidR="00B91751" w:rsidRDefault="00B91751"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tl/>
      </w:rPr>
      <w:t>‏08/01/2018</w:t>
    </w:r>
    <w:r>
      <w:rPr>
        <w:szCs w:val="18"/>
        <w:rtl/>
      </w:rPr>
      <w:fldChar w:fldCharType="end"/>
    </w:r>
  </w:p>
  <w:p w14:paraId="5BD16B40" w14:textId="06B43D4B" w:rsidR="00B91751" w:rsidRDefault="00B91751"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3E62C27F" w:rsidR="00B91751" w:rsidRDefault="00B91751"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89375E">
      <w:rPr>
        <w:rFonts w:cs="Miriam"/>
        <w:noProof/>
        <w:rtl/>
      </w:rPr>
      <w:t>17</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89375E">
      <w:rPr>
        <w:noProof/>
        <w:szCs w:val="18"/>
        <w:rtl/>
      </w:rPr>
      <w:t>17</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B91751" w:rsidRDefault="00B91751" w:rsidP="00E51107">
    <w:pPr>
      <w:pStyle w:val="Header"/>
      <w:tabs>
        <w:tab w:val="clear" w:pos="8306"/>
        <w:tab w:val="right" w:pos="9070"/>
      </w:tabs>
      <w:rPr>
        <w:rtl/>
      </w:rPr>
    </w:pPr>
    <w:r>
      <w:rPr>
        <w:rtl/>
      </w:rPr>
      <w:t>נ</w:t>
    </w:r>
    <w:r>
      <w:rPr>
        <w:rFonts w:hint="cs"/>
        <w:rtl/>
      </w:rPr>
      <w:t xml:space="preserve">והל </w:t>
    </w:r>
    <w:r>
      <w:rPr>
        <w:rFonts w:hint="cs"/>
        <w:rtl/>
      </w:rPr>
      <w:t>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16119"/>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B6CAA"/>
    <w:rsid w:val="001D02C7"/>
    <w:rsid w:val="001F6558"/>
    <w:rsid w:val="00227772"/>
    <w:rsid w:val="002408A6"/>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6E524B"/>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6BCE"/>
    <w:rsid w:val="008077DD"/>
    <w:rsid w:val="00814B67"/>
    <w:rsid w:val="00814D7C"/>
    <w:rsid w:val="00816BCD"/>
    <w:rsid w:val="008205E7"/>
    <w:rsid w:val="0083601B"/>
    <w:rsid w:val="0083636D"/>
    <w:rsid w:val="008412DA"/>
    <w:rsid w:val="008438DE"/>
    <w:rsid w:val="0086649A"/>
    <w:rsid w:val="008750EC"/>
    <w:rsid w:val="00875F96"/>
    <w:rsid w:val="008861E8"/>
    <w:rsid w:val="0089375E"/>
    <w:rsid w:val="00896FCB"/>
    <w:rsid w:val="008A6054"/>
    <w:rsid w:val="008A7C26"/>
    <w:rsid w:val="008B169C"/>
    <w:rsid w:val="008B1D30"/>
    <w:rsid w:val="008B5EA4"/>
    <w:rsid w:val="008F37B8"/>
    <w:rsid w:val="00912B37"/>
    <w:rsid w:val="00915692"/>
    <w:rsid w:val="0092227D"/>
    <w:rsid w:val="00926D2B"/>
    <w:rsid w:val="0094251D"/>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938F5"/>
    <w:rsid w:val="00AC0A71"/>
    <w:rsid w:val="00AC592D"/>
    <w:rsid w:val="00AF6E07"/>
    <w:rsid w:val="00AF7A04"/>
    <w:rsid w:val="00B17AE4"/>
    <w:rsid w:val="00B44952"/>
    <w:rsid w:val="00B6125F"/>
    <w:rsid w:val="00B81BE0"/>
    <w:rsid w:val="00B91751"/>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D6DD-1BFD-4CFF-88CC-DE3F254C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1</TotalTime>
  <Pages>17</Pages>
  <Words>1742</Words>
  <Characters>9932</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vt:lpstr>
      <vt:lpstr>מסמך אפיון</vt:lpstr>
    </vt:vector>
  </TitlesOfParts>
  <Company>&lt;שם הארגון&gt;</Company>
  <LinksUpToDate>false</LinksUpToDate>
  <CharactersWithSpaces>11651</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Guy Hassan</cp:lastModifiedBy>
  <cp:revision>3</cp:revision>
  <cp:lastPrinted>2015-03-10T13:46:00Z</cp:lastPrinted>
  <dcterms:created xsi:type="dcterms:W3CDTF">2018-01-08T10:34:00Z</dcterms:created>
  <dcterms:modified xsi:type="dcterms:W3CDTF">2018-01-08T10:35:00Z</dcterms:modified>
  <cp:category>&lt;סיווג המסמך&gt;</cp:category>
</cp:coreProperties>
</file>